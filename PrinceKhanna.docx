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6FDF46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65117B0" w14:textId="77777777" w:rsidR="00692703" w:rsidRPr="00CF1A49" w:rsidRDefault="00BD3036" w:rsidP="00913946">
            <w:pPr>
              <w:pStyle w:val="Title"/>
            </w:pPr>
            <w:r>
              <w:t>PRINCE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KHANNA</w:t>
            </w:r>
          </w:p>
          <w:p w14:paraId="5E28F9C8" w14:textId="67EE5A20" w:rsidR="00402F31" w:rsidRPr="00402F31" w:rsidRDefault="00402F31" w:rsidP="00913946">
            <w:pPr>
              <w:pStyle w:val="ContactInfo"/>
              <w:contextualSpacing w:val="0"/>
              <w:rPr>
                <w:b/>
                <w:color w:val="000000" w:themeColor="text1"/>
                <w:sz w:val="36"/>
                <w:szCs w:val="36"/>
              </w:rPr>
            </w:pPr>
            <w:r w:rsidRPr="00402F31">
              <w:rPr>
                <w:b/>
                <w:color w:val="000000" w:themeColor="text1"/>
                <w:sz w:val="36"/>
                <w:szCs w:val="36"/>
              </w:rPr>
              <w:t>Senior Developer</w:t>
            </w:r>
          </w:p>
          <w:p w14:paraId="10067BE7" w14:textId="16949BC8" w:rsidR="00692703" w:rsidRPr="00CF1A49" w:rsidRDefault="00BD3036" w:rsidP="00913946">
            <w:pPr>
              <w:pStyle w:val="ContactInfo"/>
              <w:contextualSpacing w:val="0"/>
            </w:pPr>
            <w:r>
              <w:t>Bangalore, India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D4C0D71E8F37D42B71B27F1DBD3941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02F31">
              <w:rPr>
                <w:color w:val="005556" w:themeColor="accent2"/>
              </w:rPr>
              <w:t>+91-9999905994</w:t>
            </w:r>
          </w:p>
          <w:p w14:paraId="63CC12E6" w14:textId="18C15965" w:rsidR="00692703" w:rsidRPr="00CF1A49" w:rsidRDefault="00402F31" w:rsidP="00913946">
            <w:pPr>
              <w:pStyle w:val="ContactInfoEmphasis"/>
              <w:contextualSpacing w:val="0"/>
            </w:pPr>
            <w:hyperlink r:id="rId7" w:history="1">
              <w:r w:rsidR="00A33C72" w:rsidRPr="00402F31">
                <w:rPr>
                  <w:rStyle w:val="Hyperlink"/>
                  <w:color w:val="1D824C" w:themeColor="accent1"/>
                </w:rPr>
                <w:t>er.prince18@</w:t>
              </w:r>
              <w:r w:rsidR="00A33C72" w:rsidRPr="00402F31">
                <w:rPr>
                  <w:rStyle w:val="Hyperlink"/>
                  <w:color w:val="1D824C" w:themeColor="accent1"/>
                </w:rPr>
                <w:t>g</w:t>
              </w:r>
              <w:r w:rsidR="00A33C72" w:rsidRPr="00402F31">
                <w:rPr>
                  <w:rStyle w:val="Hyperlink"/>
                  <w:color w:val="1D824C" w:themeColor="accent1"/>
                </w:rPr>
                <w:t>mail.com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01153975D302E4DBC836E28CFE841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E67242" w:rsidRPr="00390085">
                <w:rPr>
                  <w:rStyle w:val="Hyperlink"/>
                  <w:color w:val="1D824C" w:themeColor="accent1"/>
                </w:rPr>
                <w:t>LinkedIn</w:t>
              </w:r>
            </w:hyperlink>
            <w:sdt>
              <w:sdtPr>
                <w:alias w:val="Divider dot:"/>
                <w:tag w:val="Divider dot:"/>
                <w:id w:val="759871761"/>
                <w:placeholder>
                  <w:docPart w:val="0C2B92843848BF4BA2E2D774AF5F736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390085">
                  <w:t>·</w:t>
                </w:r>
              </w:sdtContent>
            </w:sdt>
            <w:r w:rsidR="00692703" w:rsidRPr="00390085">
              <w:t xml:space="preserve"> </w:t>
            </w:r>
            <w:hyperlink r:id="rId9" w:history="1">
              <w:r w:rsidR="00E67242" w:rsidRPr="00390085">
                <w:rPr>
                  <w:rStyle w:val="Hyperlink"/>
                  <w:color w:val="1D824C" w:themeColor="accent1"/>
                </w:rPr>
                <w:t>GitHub</w:t>
              </w:r>
            </w:hyperlink>
          </w:p>
        </w:tc>
      </w:tr>
      <w:tr w:rsidR="009571D8" w:rsidRPr="00CF1A49" w14:paraId="675887A7" w14:textId="77777777" w:rsidTr="00692703">
        <w:tc>
          <w:tcPr>
            <w:tcW w:w="9360" w:type="dxa"/>
            <w:tcMar>
              <w:top w:w="432" w:type="dxa"/>
            </w:tcMar>
          </w:tcPr>
          <w:p w14:paraId="7796982A" w14:textId="77777777" w:rsidR="001755A8" w:rsidRPr="00CF1A49" w:rsidRDefault="00BD3036" w:rsidP="00F337A5">
            <w:r>
              <w:t>7+ years in software development and 5+ years</w:t>
            </w:r>
            <w:r w:rsidR="00E67242">
              <w:t xml:space="preserve"> of </w:t>
            </w:r>
            <w:r>
              <w:t>experience in SAP Commerce.</w:t>
            </w:r>
            <w:r w:rsidR="00F337A5">
              <w:t xml:space="preserve"> </w:t>
            </w:r>
            <w:r>
              <w:t>Particularly adept with micro services, cloud technologies and commerce domain.</w:t>
            </w:r>
            <w:r w:rsidR="00F337A5">
              <w:t xml:space="preserve"> </w:t>
            </w:r>
            <w:r>
              <w:t>Seeking a position in an environment which emphasizes teamwork and encourages</w:t>
            </w:r>
            <w:r w:rsidR="00F337A5">
              <w:t xml:space="preserve"> </w:t>
            </w:r>
            <w:r>
              <w:t>learning by doing more.</w:t>
            </w:r>
          </w:p>
        </w:tc>
      </w:tr>
    </w:tbl>
    <w:p w14:paraId="4A59105F" w14:textId="77777777" w:rsidR="004E01EB" w:rsidRPr="00CF1A49" w:rsidRDefault="00C33B0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3200D4F7244DB4E8C39B3ADECE6DB2A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CF1A49">
            <w:t>Experience</w:t>
          </w:r>
          <w:bookmarkEnd w:id="0"/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76835B7" w14:textId="77777777" w:rsidTr="00E67242">
        <w:tc>
          <w:tcPr>
            <w:tcW w:w="9290" w:type="dxa"/>
          </w:tcPr>
          <w:p w14:paraId="55D5EC45" w14:textId="77777777" w:rsidR="001D0BF1" w:rsidRPr="00CF1A49" w:rsidRDefault="00F85FFE" w:rsidP="001D0BF1">
            <w:pPr>
              <w:pStyle w:val="Heading3"/>
              <w:contextualSpacing w:val="0"/>
              <w:outlineLvl w:val="2"/>
            </w:pPr>
            <w:r>
              <w:t>Nov 2016</w:t>
            </w:r>
            <w:r w:rsidR="001D0BF1" w:rsidRPr="00CF1A49">
              <w:t xml:space="preserve"> – </w:t>
            </w:r>
            <w:r w:rsidR="00983344">
              <w:t>Present</w:t>
            </w:r>
          </w:p>
          <w:p w14:paraId="0AD5F227" w14:textId="77777777" w:rsidR="001D0BF1" w:rsidRPr="00CF1A49" w:rsidRDefault="00F85FFE" w:rsidP="001D0BF1">
            <w:pPr>
              <w:pStyle w:val="Heading2"/>
              <w:contextualSpacing w:val="0"/>
              <w:outlineLvl w:val="1"/>
            </w:pPr>
            <w:r>
              <w:t>Senior Developer</w:t>
            </w:r>
            <w:r w:rsidR="001D0BF1" w:rsidRPr="00CF1A49">
              <w:t xml:space="preserve">, </w:t>
            </w:r>
            <w:r w:rsidRPr="00F85FFE">
              <w:rPr>
                <w:rStyle w:val="SubtleReference"/>
              </w:rPr>
              <w:t>SAP LABS INDIA PVT. LTD.</w:t>
            </w:r>
          </w:p>
          <w:p w14:paraId="4CB788E6" w14:textId="77777777" w:rsidR="00F85FFE" w:rsidRPr="00F85FFE" w:rsidRDefault="00983344" w:rsidP="00983344">
            <w:pPr>
              <w:pStyle w:val="ListParagraph"/>
              <w:numPr>
                <w:ilvl w:val="0"/>
                <w:numId w:val="14"/>
              </w:numPr>
            </w:pPr>
            <w:r>
              <w:t>Brainstorm</w:t>
            </w:r>
            <w:r w:rsidR="00F85FFE" w:rsidRPr="00F85FFE">
              <w:t xml:space="preserve"> for new ideas, make POCs around them</w:t>
            </w:r>
            <w:r>
              <w:t xml:space="preserve"> </w:t>
            </w:r>
            <w:r w:rsidR="00F85FFE" w:rsidRPr="00F85FFE">
              <w:t>and productize them</w:t>
            </w:r>
            <w:r>
              <w:t xml:space="preserve"> (Productized 5 products till date).</w:t>
            </w:r>
          </w:p>
          <w:p w14:paraId="380BCB61" w14:textId="77777777" w:rsidR="00F85FFE" w:rsidRPr="00F85FFE" w:rsidRDefault="00F85FFE" w:rsidP="00983344">
            <w:pPr>
              <w:pStyle w:val="ListParagraph"/>
              <w:numPr>
                <w:ilvl w:val="0"/>
                <w:numId w:val="14"/>
              </w:numPr>
            </w:pPr>
            <w:r w:rsidRPr="00F85FFE">
              <w:t>One of the key members to decide on technology stack/architecture.</w:t>
            </w:r>
          </w:p>
          <w:p w14:paraId="37860A53" w14:textId="77777777" w:rsidR="00F85FFE" w:rsidRPr="00F85FFE" w:rsidRDefault="00F85FFE" w:rsidP="00983344">
            <w:pPr>
              <w:pStyle w:val="ListParagraph"/>
              <w:numPr>
                <w:ilvl w:val="0"/>
                <w:numId w:val="14"/>
              </w:numPr>
            </w:pPr>
            <w:r w:rsidRPr="00F85FFE">
              <w:t>Create Design Documents.</w:t>
            </w:r>
          </w:p>
          <w:p w14:paraId="2C46F3EF" w14:textId="77777777" w:rsidR="001E3120" w:rsidRDefault="00F85FFE" w:rsidP="00983344">
            <w:pPr>
              <w:pStyle w:val="ListParagraph"/>
              <w:numPr>
                <w:ilvl w:val="0"/>
                <w:numId w:val="14"/>
              </w:numPr>
            </w:pPr>
            <w:r w:rsidRPr="00F85FFE">
              <w:t>Showcase demos to senior management.</w:t>
            </w:r>
          </w:p>
          <w:p w14:paraId="3908F33D" w14:textId="77777777" w:rsidR="008F0EA5" w:rsidRPr="00CF1A49" w:rsidRDefault="008F0EA5" w:rsidP="00983344">
            <w:pPr>
              <w:pStyle w:val="ListParagraph"/>
              <w:numPr>
                <w:ilvl w:val="0"/>
                <w:numId w:val="14"/>
              </w:numPr>
            </w:pPr>
            <w:r>
              <w:t>SAP Catalyst for 2017-18 and 2018-19</w:t>
            </w:r>
          </w:p>
        </w:tc>
      </w:tr>
      <w:tr w:rsidR="00F61DF9" w:rsidRPr="00CF1A49" w14:paraId="43CF0AAB" w14:textId="77777777" w:rsidTr="00E67242">
        <w:tc>
          <w:tcPr>
            <w:tcW w:w="9290" w:type="dxa"/>
            <w:tcMar>
              <w:top w:w="216" w:type="dxa"/>
            </w:tcMar>
          </w:tcPr>
          <w:p w14:paraId="63E17D0D" w14:textId="77777777" w:rsidR="00F61DF9" w:rsidRPr="00CF1A49" w:rsidRDefault="00983344" w:rsidP="00F61DF9">
            <w:pPr>
              <w:pStyle w:val="Heading3"/>
              <w:contextualSpacing w:val="0"/>
              <w:outlineLvl w:val="2"/>
            </w:pPr>
            <w:r>
              <w:t>Oct 2014</w:t>
            </w:r>
            <w:r w:rsidR="00F61DF9" w:rsidRPr="00CF1A49">
              <w:t xml:space="preserve"> – </w:t>
            </w:r>
            <w:r>
              <w:t>Nov 2016</w:t>
            </w:r>
          </w:p>
          <w:p w14:paraId="5C87582D" w14:textId="77777777" w:rsidR="00F61DF9" w:rsidRPr="00CF1A49" w:rsidRDefault="00983344" w:rsidP="00F61DF9">
            <w:pPr>
              <w:pStyle w:val="Heading2"/>
              <w:contextualSpacing w:val="0"/>
              <w:outlineLvl w:val="1"/>
            </w:pPr>
            <w:r>
              <w:t>Associate Lead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Nagarro Softwares</w:t>
            </w:r>
          </w:p>
          <w:p w14:paraId="4F4EAB3C" w14:textId="77777777" w:rsidR="00F61DF9" w:rsidRDefault="00983344" w:rsidP="00F61DF9">
            <w:r w:rsidRPr="00983344">
              <w:t>SAP Commerce Implementation</w:t>
            </w:r>
          </w:p>
          <w:p w14:paraId="180C046D" w14:textId="77777777" w:rsidR="00983344" w:rsidRDefault="00983344" w:rsidP="00983344">
            <w:pPr>
              <w:pStyle w:val="ListParagraph"/>
              <w:numPr>
                <w:ilvl w:val="0"/>
                <w:numId w:val="15"/>
              </w:numPr>
            </w:pPr>
            <w:r w:rsidRPr="00983344">
              <w:t>Develop Code</w:t>
            </w:r>
          </w:p>
          <w:p w14:paraId="20128518" w14:textId="77777777" w:rsidR="00983344" w:rsidRDefault="00983344" w:rsidP="00983344">
            <w:pPr>
              <w:pStyle w:val="ListParagraph"/>
              <w:numPr>
                <w:ilvl w:val="0"/>
                <w:numId w:val="15"/>
              </w:numPr>
            </w:pPr>
            <w:r w:rsidRPr="00983344">
              <w:t>Review peers code</w:t>
            </w:r>
          </w:p>
          <w:p w14:paraId="0188A5BE" w14:textId="77777777" w:rsidR="00983344" w:rsidRPr="00983344" w:rsidRDefault="00983344" w:rsidP="00983344">
            <w:pPr>
              <w:pStyle w:val="ListParagraph"/>
              <w:numPr>
                <w:ilvl w:val="0"/>
                <w:numId w:val="15"/>
              </w:numPr>
            </w:pPr>
            <w:r w:rsidRPr="00983344">
              <w:t>Recognized as one of the youngest Associate Lead</w:t>
            </w:r>
          </w:p>
          <w:p w14:paraId="724B0A17" w14:textId="77777777" w:rsidR="00983344" w:rsidRDefault="00983344" w:rsidP="00983344">
            <w:pPr>
              <w:pStyle w:val="ListParagraph"/>
              <w:numPr>
                <w:ilvl w:val="0"/>
                <w:numId w:val="15"/>
              </w:numPr>
            </w:pPr>
            <w:r w:rsidRPr="00983344">
              <w:t>Recognized as best developer from Client</w:t>
            </w:r>
          </w:p>
        </w:tc>
      </w:tr>
      <w:tr w:rsidR="00E67242" w:rsidRPr="00CF1A49" w14:paraId="2E04E7F0" w14:textId="77777777" w:rsidTr="00E67242">
        <w:tc>
          <w:tcPr>
            <w:tcW w:w="9290" w:type="dxa"/>
            <w:tcMar>
              <w:top w:w="216" w:type="dxa"/>
            </w:tcMar>
          </w:tcPr>
          <w:p w14:paraId="78D9204E" w14:textId="77777777" w:rsidR="00E67242" w:rsidRPr="00CF1A49" w:rsidRDefault="00983344" w:rsidP="00E67242">
            <w:pPr>
              <w:pStyle w:val="Heading3"/>
              <w:contextualSpacing w:val="0"/>
              <w:outlineLvl w:val="2"/>
            </w:pPr>
            <w:r>
              <w:t>Feb 2012</w:t>
            </w:r>
            <w:r w:rsidR="00E67242" w:rsidRPr="00CF1A49">
              <w:t xml:space="preserve"> – </w:t>
            </w:r>
            <w:r>
              <w:t>Oct 2014</w:t>
            </w:r>
          </w:p>
          <w:p w14:paraId="3CB9368A" w14:textId="77777777" w:rsidR="00E67242" w:rsidRDefault="00983344" w:rsidP="00E6724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Programmer</w:t>
            </w:r>
            <w:r w:rsidR="00E67242" w:rsidRPr="00CF1A49">
              <w:t xml:space="preserve">, </w:t>
            </w:r>
            <w:r>
              <w:rPr>
                <w:rStyle w:val="SubtleReference"/>
              </w:rPr>
              <w:t>NEWGEN Softwares</w:t>
            </w:r>
          </w:p>
          <w:p w14:paraId="286E1CAF" w14:textId="77777777" w:rsidR="0026249C" w:rsidRPr="00F337A5" w:rsidRDefault="00983344" w:rsidP="00F337A5">
            <w:pPr>
              <w:pStyle w:val="ListBullet"/>
              <w:numPr>
                <w:ilvl w:val="0"/>
                <w:numId w:val="25"/>
              </w:numPr>
            </w:pPr>
            <w:r w:rsidRPr="00F337A5">
              <w:t>Develop Code on time</w:t>
            </w:r>
          </w:p>
          <w:p w14:paraId="234F232B" w14:textId="77777777" w:rsidR="00E67242" w:rsidRPr="00E67242" w:rsidRDefault="00983344" w:rsidP="00F337A5">
            <w:pPr>
              <w:pStyle w:val="ListBullet"/>
            </w:pPr>
            <w:r w:rsidRPr="0026249C">
              <w:t>Do Peer Reviews</w:t>
            </w:r>
          </w:p>
        </w:tc>
      </w:tr>
    </w:tbl>
    <w:sdt>
      <w:sdtPr>
        <w:alias w:val="Skills:"/>
        <w:tag w:val="Skills:"/>
        <w:id w:val="-1392877668"/>
        <w:placeholder>
          <w:docPart w:val="98915A69909B7142B9D7252A52EF570F"/>
        </w:placeholder>
        <w:temporary/>
        <w:showingPlcHdr/>
        <w15:appearance w15:val="hidden"/>
      </w:sdtPr>
      <w:sdtEndPr/>
      <w:sdtContent>
        <w:p w14:paraId="0D42A853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544"/>
        <w:gridCol w:w="5816"/>
      </w:tblGrid>
      <w:tr w:rsidR="003A0632" w:rsidRPr="006E1507" w14:paraId="25BEFA69" w14:textId="77777777" w:rsidTr="0026249C">
        <w:tc>
          <w:tcPr>
            <w:tcW w:w="3544" w:type="dxa"/>
          </w:tcPr>
          <w:p w14:paraId="51402C3A" w14:textId="77777777" w:rsidR="004C42C5" w:rsidRPr="001F46E3" w:rsidRDefault="0026249C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 xml:space="preserve">Languages </w:t>
            </w:r>
          </w:p>
        </w:tc>
        <w:tc>
          <w:tcPr>
            <w:tcW w:w="5816" w:type="dxa"/>
            <w:tcMar>
              <w:left w:w="360" w:type="dxa"/>
            </w:tcMar>
          </w:tcPr>
          <w:p w14:paraId="25ED9021" w14:textId="77777777" w:rsidR="004C42C5" w:rsidRPr="001F46E3" w:rsidRDefault="0026249C" w:rsidP="004C42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26249C">
              <w:rPr>
                <w:lang w:val="en-GB"/>
              </w:rPr>
              <w:t xml:space="preserve">Java, JavaScript, Node.js, </w:t>
            </w:r>
            <w:r w:rsidR="004C42C5" w:rsidRPr="0026249C">
              <w:rPr>
                <w:lang w:val="en-GB"/>
              </w:rPr>
              <w:t>Go</w:t>
            </w:r>
            <w:r w:rsidR="004C42C5">
              <w:rPr>
                <w:lang w:val="en-GB"/>
              </w:rPr>
              <w:t>lang</w:t>
            </w:r>
          </w:p>
        </w:tc>
      </w:tr>
      <w:tr w:rsidR="004C42C5" w:rsidRPr="006E1507" w14:paraId="016EAC50" w14:textId="77777777" w:rsidTr="0026249C">
        <w:tc>
          <w:tcPr>
            <w:tcW w:w="3544" w:type="dxa"/>
          </w:tcPr>
          <w:p w14:paraId="2A995F5E" w14:textId="77777777" w:rsidR="004C42C5" w:rsidRPr="001F46E3" w:rsidRDefault="004C42C5" w:rsidP="004C42C5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26249C">
              <w:rPr>
                <w:b/>
                <w:lang w:val="en-GB"/>
              </w:rPr>
              <w:t>Cloud Platform</w:t>
            </w:r>
          </w:p>
        </w:tc>
        <w:tc>
          <w:tcPr>
            <w:tcW w:w="5816" w:type="dxa"/>
            <w:tcMar>
              <w:left w:w="360" w:type="dxa"/>
            </w:tcMar>
          </w:tcPr>
          <w:p w14:paraId="58EC6F17" w14:textId="77777777" w:rsidR="004C42C5" w:rsidRPr="001F46E3" w:rsidRDefault="004C42C5" w:rsidP="004C42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26249C">
              <w:rPr>
                <w:lang w:val="en-GB"/>
              </w:rPr>
              <w:t>Google Cloud Platform, Azu</w:t>
            </w:r>
            <w:r>
              <w:rPr>
                <w:lang w:val="en-GB"/>
              </w:rPr>
              <w:t>re</w:t>
            </w:r>
          </w:p>
        </w:tc>
      </w:tr>
      <w:tr w:rsidR="004C42C5" w:rsidRPr="006E1507" w14:paraId="19164691" w14:textId="77777777" w:rsidTr="0026249C">
        <w:tc>
          <w:tcPr>
            <w:tcW w:w="3544" w:type="dxa"/>
          </w:tcPr>
          <w:p w14:paraId="0DD51C35" w14:textId="77777777" w:rsidR="004C42C5" w:rsidRPr="0026249C" w:rsidRDefault="004C42C5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Container Tools</w:t>
            </w:r>
          </w:p>
        </w:tc>
        <w:tc>
          <w:tcPr>
            <w:tcW w:w="5816" w:type="dxa"/>
            <w:tcMar>
              <w:left w:w="360" w:type="dxa"/>
            </w:tcMar>
          </w:tcPr>
          <w:p w14:paraId="43A7D800" w14:textId="77777777" w:rsidR="004C42C5" w:rsidRPr="0026249C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4C42C5">
              <w:rPr>
                <w:lang w:val="en-GB"/>
              </w:rPr>
              <w:t>Docker, Kubernetes, Istio, Helm</w:t>
            </w:r>
          </w:p>
        </w:tc>
      </w:tr>
      <w:tr w:rsidR="004C42C5" w:rsidRPr="006E1507" w14:paraId="5287DB3A" w14:textId="77777777" w:rsidTr="0026249C">
        <w:tc>
          <w:tcPr>
            <w:tcW w:w="3544" w:type="dxa"/>
          </w:tcPr>
          <w:p w14:paraId="069DDA48" w14:textId="77777777" w:rsidR="004C42C5" w:rsidRPr="001F46E3" w:rsidRDefault="004C42C5" w:rsidP="004C42C5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E-commerce Platform</w:t>
            </w:r>
          </w:p>
        </w:tc>
        <w:tc>
          <w:tcPr>
            <w:tcW w:w="5816" w:type="dxa"/>
            <w:tcMar>
              <w:left w:w="360" w:type="dxa"/>
            </w:tcMar>
          </w:tcPr>
          <w:p w14:paraId="70CBB912" w14:textId="77777777" w:rsidR="004C42C5" w:rsidRPr="004C42C5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4C42C5">
              <w:rPr>
                <w:lang w:val="en-GB"/>
              </w:rPr>
              <w:t>Hybris 5.x ,6.x,1808,1811,1905, CCv2, SCPI</w:t>
            </w:r>
          </w:p>
        </w:tc>
      </w:tr>
      <w:tr w:rsidR="004C42C5" w:rsidRPr="006E1507" w14:paraId="62B2E073" w14:textId="77777777" w:rsidTr="0026249C">
        <w:tc>
          <w:tcPr>
            <w:tcW w:w="3544" w:type="dxa"/>
          </w:tcPr>
          <w:p w14:paraId="40F22B4B" w14:textId="77777777" w:rsidR="004C42C5" w:rsidRPr="001F46E3" w:rsidRDefault="004C42C5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Database</w:t>
            </w:r>
          </w:p>
        </w:tc>
        <w:tc>
          <w:tcPr>
            <w:tcW w:w="5816" w:type="dxa"/>
            <w:tcMar>
              <w:left w:w="360" w:type="dxa"/>
            </w:tcMar>
          </w:tcPr>
          <w:p w14:paraId="2573B351" w14:textId="77777777" w:rsidR="004C42C5" w:rsidRPr="001F4B2F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1F46E3">
              <w:rPr>
                <w:lang w:val="en-GB"/>
              </w:rPr>
              <w:t>MSSQL, Oracle, MySQL, Postgres</w:t>
            </w:r>
          </w:p>
        </w:tc>
      </w:tr>
      <w:tr w:rsidR="004C42C5" w:rsidRPr="006E1507" w14:paraId="2A8FB002" w14:textId="77777777" w:rsidTr="0026249C">
        <w:tc>
          <w:tcPr>
            <w:tcW w:w="3544" w:type="dxa"/>
          </w:tcPr>
          <w:p w14:paraId="03597432" w14:textId="77777777" w:rsidR="004C42C5" w:rsidRPr="001F46E3" w:rsidRDefault="004C42C5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Tools</w:t>
            </w:r>
          </w:p>
        </w:tc>
        <w:tc>
          <w:tcPr>
            <w:tcW w:w="5816" w:type="dxa"/>
            <w:tcMar>
              <w:left w:w="360" w:type="dxa"/>
            </w:tcMar>
          </w:tcPr>
          <w:p w14:paraId="19CB6288" w14:textId="77777777" w:rsidR="004C42C5" w:rsidRPr="001F4B2F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4C42C5">
              <w:rPr>
                <w:lang w:val="en-GB"/>
              </w:rPr>
              <w:t>Eclipse IDE, Bugzilla, SVN</w:t>
            </w:r>
            <w:r w:rsidRPr="001F46E3">
              <w:rPr>
                <w:lang w:val="en-GB"/>
              </w:rPr>
              <w:t xml:space="preserve">, </w:t>
            </w:r>
            <w:r w:rsidRPr="004C42C5">
              <w:rPr>
                <w:lang w:val="en-GB"/>
              </w:rPr>
              <w:t>GIT</w:t>
            </w:r>
            <w:r>
              <w:rPr>
                <w:lang w:val="en-GB"/>
              </w:rPr>
              <w:t>, IntelliJ, JIRA</w:t>
            </w:r>
          </w:p>
        </w:tc>
      </w:tr>
      <w:tr w:rsidR="004C42C5" w:rsidRPr="006E1507" w14:paraId="595AE90E" w14:textId="77777777" w:rsidTr="0026249C">
        <w:tc>
          <w:tcPr>
            <w:tcW w:w="3544" w:type="dxa"/>
          </w:tcPr>
          <w:p w14:paraId="656003D5" w14:textId="77777777" w:rsidR="004C42C5" w:rsidRPr="001F46E3" w:rsidRDefault="004C42C5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Build Tool</w:t>
            </w:r>
          </w:p>
        </w:tc>
        <w:tc>
          <w:tcPr>
            <w:tcW w:w="5816" w:type="dxa"/>
            <w:tcMar>
              <w:left w:w="360" w:type="dxa"/>
            </w:tcMar>
          </w:tcPr>
          <w:p w14:paraId="2F7FEAAE" w14:textId="77777777" w:rsidR="004C42C5" w:rsidRPr="001F4B2F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1F46E3">
              <w:rPr>
                <w:lang w:val="en-GB"/>
              </w:rPr>
              <w:t>Ant, Maven</w:t>
            </w:r>
          </w:p>
        </w:tc>
      </w:tr>
      <w:tr w:rsidR="004C42C5" w:rsidRPr="006E1507" w14:paraId="379C65CB" w14:textId="77777777" w:rsidTr="0026249C">
        <w:tc>
          <w:tcPr>
            <w:tcW w:w="3544" w:type="dxa"/>
          </w:tcPr>
          <w:p w14:paraId="0FABA1BE" w14:textId="77777777" w:rsidR="004C42C5" w:rsidRPr="001F46E3" w:rsidRDefault="004C42C5" w:rsidP="001F46E3">
            <w:pPr>
              <w:pStyle w:val="ListBullet"/>
              <w:numPr>
                <w:ilvl w:val="0"/>
                <w:numId w:val="5"/>
              </w:numPr>
              <w:contextualSpacing w:val="0"/>
              <w:rPr>
                <w:b/>
                <w:lang w:val="en-GB"/>
              </w:rPr>
            </w:pPr>
            <w:r w:rsidRPr="001F46E3">
              <w:rPr>
                <w:b/>
                <w:lang w:val="en-GB"/>
              </w:rPr>
              <w:t>Framework</w:t>
            </w:r>
          </w:p>
        </w:tc>
        <w:tc>
          <w:tcPr>
            <w:tcW w:w="5816" w:type="dxa"/>
            <w:tcMar>
              <w:left w:w="360" w:type="dxa"/>
            </w:tcMar>
          </w:tcPr>
          <w:p w14:paraId="4668BFD4" w14:textId="77777777" w:rsidR="004C42C5" w:rsidRPr="001F46E3" w:rsidRDefault="004C42C5" w:rsidP="004C42C5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  <w:r w:rsidRPr="004C42C5">
              <w:rPr>
                <w:lang w:val="en-GB"/>
              </w:rPr>
              <w:t xml:space="preserve">Hibernate, Spring, </w:t>
            </w:r>
            <w:r>
              <w:rPr>
                <w:lang w:val="en-GB"/>
              </w:rPr>
              <w:t>GraphQL, GORM</w:t>
            </w:r>
          </w:p>
          <w:p w14:paraId="3B93FEA2" w14:textId="77777777" w:rsidR="004C42C5" w:rsidRPr="001F4B2F" w:rsidRDefault="004C42C5" w:rsidP="0026249C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</w:p>
        </w:tc>
      </w:tr>
    </w:tbl>
    <w:sdt>
      <w:sdtPr>
        <w:alias w:val="Education:"/>
        <w:tag w:val="Education:"/>
        <w:id w:val="-1908763273"/>
        <w:placeholder>
          <w:docPart w:val="E10F91388F7D1B4C9DE3102C68616F34"/>
        </w:placeholder>
        <w:temporary/>
        <w:showingPlcHdr/>
        <w15:appearance w15:val="hidden"/>
      </w:sdtPr>
      <w:sdtEndPr/>
      <w:sdtContent>
        <w:p w14:paraId="05F9E787" w14:textId="77777777" w:rsidR="00983344" w:rsidRPr="00CF1A49" w:rsidRDefault="00983344" w:rsidP="00983344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983344" w:rsidRPr="00CF1A49" w14:paraId="0D13DFFE" w14:textId="77777777" w:rsidTr="0019065D">
        <w:tc>
          <w:tcPr>
            <w:tcW w:w="9290" w:type="dxa"/>
          </w:tcPr>
          <w:p w14:paraId="5F33E428" w14:textId="77777777" w:rsidR="00983344" w:rsidRPr="00CF1A49" w:rsidRDefault="008F0EA5" w:rsidP="0019065D">
            <w:pPr>
              <w:pStyle w:val="Heading3"/>
              <w:contextualSpacing w:val="0"/>
              <w:outlineLvl w:val="2"/>
            </w:pPr>
            <w:r>
              <w:t>June</w:t>
            </w:r>
            <w:r w:rsidR="00983344" w:rsidRPr="00CF1A49">
              <w:t xml:space="preserve"> </w:t>
            </w:r>
            <w:r>
              <w:t>2012</w:t>
            </w:r>
          </w:p>
          <w:p w14:paraId="64C4C29F" w14:textId="77777777" w:rsidR="00983344" w:rsidRPr="00CF1A49" w:rsidRDefault="008F0EA5" w:rsidP="0019065D">
            <w:pPr>
              <w:pStyle w:val="Heading2"/>
              <w:contextualSpacing w:val="0"/>
              <w:outlineLvl w:val="1"/>
            </w:pPr>
            <w:proofErr w:type="gramStart"/>
            <w:r>
              <w:t>B.TECH</w:t>
            </w:r>
            <w:proofErr w:type="gramEnd"/>
            <w:r w:rsidR="00983344" w:rsidRPr="00CF1A49">
              <w:t xml:space="preserve">, </w:t>
            </w:r>
            <w:r>
              <w:rPr>
                <w:rStyle w:val="SubtleReference"/>
              </w:rPr>
              <w:t>Kurukshetra University</w:t>
            </w:r>
          </w:p>
          <w:p w14:paraId="6B6B43C5" w14:textId="77777777" w:rsidR="00983344" w:rsidRPr="00CF1A49" w:rsidRDefault="008F0EA5" w:rsidP="0019065D">
            <w:pPr>
              <w:contextualSpacing w:val="0"/>
            </w:pPr>
            <w:r>
              <w:t>Graduation in Information technology with CGPA 9.1</w:t>
            </w:r>
          </w:p>
        </w:tc>
      </w:tr>
    </w:tbl>
    <w:sdt>
      <w:sdtPr>
        <w:alias w:val="Activities:"/>
        <w:tag w:val="Activities:"/>
        <w:id w:val="1223332893"/>
        <w:placeholder>
          <w:docPart w:val="7697BF58558CCE4EAD91A77E98F95656"/>
        </w:placeholder>
        <w:temporary/>
        <w:showingPlcHdr/>
        <w15:appearance w15:val="hidden"/>
      </w:sdtPr>
      <w:sdtEndPr/>
      <w:sdtContent>
        <w:p w14:paraId="4E84DDD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5A3EDD97" w14:textId="77777777" w:rsidR="008F0EA5" w:rsidRPr="008F0EA5" w:rsidRDefault="008F0EA5" w:rsidP="00F337A5">
      <w:pPr>
        <w:pStyle w:val="ListBullet"/>
        <w:rPr>
          <w:lang w:val="en-GB"/>
        </w:rPr>
      </w:pPr>
      <w:r w:rsidRPr="008F0EA5">
        <w:rPr>
          <w:lang w:val="en-GB"/>
        </w:rPr>
        <w:t>Visiting new places</w:t>
      </w:r>
    </w:p>
    <w:p w14:paraId="38C7BFF3" w14:textId="77777777" w:rsidR="008F0EA5" w:rsidRDefault="008F0EA5" w:rsidP="00F337A5">
      <w:pPr>
        <w:pStyle w:val="ListBullet"/>
        <w:rPr>
          <w:lang w:val="en-GB"/>
        </w:rPr>
      </w:pPr>
      <w:r w:rsidRPr="008F0EA5">
        <w:rPr>
          <w:lang w:val="en-GB"/>
        </w:rPr>
        <w:t>Adventure Sports</w:t>
      </w:r>
    </w:p>
    <w:p w14:paraId="621B9BCD" w14:textId="77777777" w:rsidR="008F0EA5" w:rsidRPr="008F0EA5" w:rsidRDefault="008F0EA5" w:rsidP="00F337A5">
      <w:pPr>
        <w:pStyle w:val="ListBullet"/>
      </w:pPr>
      <w:r w:rsidRPr="008F0EA5">
        <w:rPr>
          <w:lang w:val="en-GB"/>
        </w:rPr>
        <w:t>Swimming</w:t>
      </w:r>
    </w:p>
    <w:sectPr w:rsidR="008F0EA5" w:rsidRPr="008F0EA5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383B" w14:textId="77777777" w:rsidR="00C33B0A" w:rsidRDefault="00C33B0A" w:rsidP="0068194B">
      <w:r>
        <w:separator/>
      </w:r>
    </w:p>
    <w:p w14:paraId="0739F6FE" w14:textId="77777777" w:rsidR="00C33B0A" w:rsidRDefault="00C33B0A"/>
    <w:p w14:paraId="55C533A8" w14:textId="77777777" w:rsidR="00C33B0A" w:rsidRDefault="00C33B0A"/>
  </w:endnote>
  <w:endnote w:type="continuationSeparator" w:id="0">
    <w:p w14:paraId="1983A87F" w14:textId="77777777" w:rsidR="00C33B0A" w:rsidRDefault="00C33B0A" w:rsidP="0068194B">
      <w:r>
        <w:continuationSeparator/>
      </w:r>
    </w:p>
    <w:p w14:paraId="6AE3C4CF" w14:textId="77777777" w:rsidR="00C33B0A" w:rsidRDefault="00C33B0A"/>
    <w:p w14:paraId="3F022DA3" w14:textId="77777777" w:rsidR="00C33B0A" w:rsidRDefault="00C33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A72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9D03" w14:textId="77777777" w:rsidR="00C33B0A" w:rsidRDefault="00C33B0A" w:rsidP="0068194B">
      <w:r>
        <w:separator/>
      </w:r>
    </w:p>
    <w:p w14:paraId="19A63E41" w14:textId="77777777" w:rsidR="00C33B0A" w:rsidRDefault="00C33B0A"/>
    <w:p w14:paraId="19AF0601" w14:textId="77777777" w:rsidR="00C33B0A" w:rsidRDefault="00C33B0A"/>
  </w:footnote>
  <w:footnote w:type="continuationSeparator" w:id="0">
    <w:p w14:paraId="3285D92D" w14:textId="77777777" w:rsidR="00C33B0A" w:rsidRDefault="00C33B0A" w:rsidP="0068194B">
      <w:r>
        <w:continuationSeparator/>
      </w:r>
    </w:p>
    <w:p w14:paraId="53E95F66" w14:textId="77777777" w:rsidR="00C33B0A" w:rsidRDefault="00C33B0A"/>
    <w:p w14:paraId="3AFDB3E8" w14:textId="77777777" w:rsidR="00C33B0A" w:rsidRDefault="00C33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FA5A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D2231B" wp14:editId="439999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D756ECD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BF01B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4"/>
    <w:multiLevelType w:val="multilevel"/>
    <w:tmpl w:val="C186A760"/>
    <w:name w:val="WW8Num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1" w15:restartNumberingAfterBreak="0">
    <w:nsid w:val="19FD4007"/>
    <w:multiLevelType w:val="multilevel"/>
    <w:tmpl w:val="049662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4340FBB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5C11A94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95B4576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FF2C2D"/>
    <w:multiLevelType w:val="multilevel"/>
    <w:tmpl w:val="DE94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02CFB"/>
    <w:multiLevelType w:val="multilevel"/>
    <w:tmpl w:val="C186A7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18" w15:restartNumberingAfterBreak="0">
    <w:nsid w:val="414E2172"/>
    <w:multiLevelType w:val="multilevel"/>
    <w:tmpl w:val="BF62C0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E75273C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1" w15:restartNumberingAfterBreak="0">
    <w:nsid w:val="61361478"/>
    <w:multiLevelType w:val="hybridMultilevel"/>
    <w:tmpl w:val="DC76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134D4"/>
    <w:multiLevelType w:val="multilevel"/>
    <w:tmpl w:val="E9F4C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5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20"/>
  </w:num>
  <w:num w:numId="17">
    <w:abstractNumId w:val="21"/>
  </w:num>
  <w:num w:numId="18">
    <w:abstractNumId w:val="11"/>
  </w:num>
  <w:num w:numId="19">
    <w:abstractNumId w:val="11"/>
  </w:num>
  <w:num w:numId="20">
    <w:abstractNumId w:val="10"/>
  </w:num>
  <w:num w:numId="21">
    <w:abstractNumId w:val="12"/>
  </w:num>
  <w:num w:numId="22">
    <w:abstractNumId w:val="17"/>
  </w:num>
  <w:num w:numId="23">
    <w:abstractNumId w:val="18"/>
  </w:num>
  <w:num w:numId="24">
    <w:abstractNumId w:val="16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2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38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6E3"/>
    <w:rsid w:val="001F4B2F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7DF"/>
    <w:rsid w:val="002617AE"/>
    <w:rsid w:val="0026249C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0085"/>
    <w:rsid w:val="003A0632"/>
    <w:rsid w:val="003A30E5"/>
    <w:rsid w:val="003A6ADF"/>
    <w:rsid w:val="003B5928"/>
    <w:rsid w:val="003D380F"/>
    <w:rsid w:val="003E160D"/>
    <w:rsid w:val="003F1D5F"/>
    <w:rsid w:val="00402F3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42C5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365B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5D38"/>
    <w:rsid w:val="00855B59"/>
    <w:rsid w:val="00860461"/>
    <w:rsid w:val="0086487C"/>
    <w:rsid w:val="00870B20"/>
    <w:rsid w:val="008829F8"/>
    <w:rsid w:val="00885897"/>
    <w:rsid w:val="008A6538"/>
    <w:rsid w:val="008C7056"/>
    <w:rsid w:val="008F0EA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3344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C72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3036"/>
    <w:rsid w:val="00BD431F"/>
    <w:rsid w:val="00BE423E"/>
    <w:rsid w:val="00BF61AC"/>
    <w:rsid w:val="00C33B0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724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7A5"/>
    <w:rsid w:val="00F476C4"/>
    <w:rsid w:val="00F61DF9"/>
    <w:rsid w:val="00F81960"/>
    <w:rsid w:val="00F85FFE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6E604"/>
  <w15:chartTrackingRefBased/>
  <w15:docId w15:val="{95080988-F197-ED41-B080-DD022D4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16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67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nce13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er.prince1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ncekhanna13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336339/Library/Containers/com.microsoft.Word/Data/Library/Application%20Support/Microsoft/Office/16.0/DTS/Search/%7bE87AA2C2-CBB6-3F47-9317-0CDA043E8CFE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4C0D71E8F37D42B71B27F1DBD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1D984-0084-2043-94FD-5D8285D9D7C9}"/>
      </w:docPartPr>
      <w:docPartBody>
        <w:p w:rsidR="00C371B0" w:rsidRDefault="00533B5F">
          <w:pPr>
            <w:pStyle w:val="4D4C0D71E8F37D42B71B27F1DBD3941C"/>
          </w:pPr>
          <w:r w:rsidRPr="00CF1A49">
            <w:t>·</w:t>
          </w:r>
        </w:p>
      </w:docPartBody>
    </w:docPart>
    <w:docPart>
      <w:docPartPr>
        <w:name w:val="B01153975D302E4DBC836E28CFE8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518DB-52D5-5D47-BE96-E2DF3935FBC3}"/>
      </w:docPartPr>
      <w:docPartBody>
        <w:p w:rsidR="00C371B0" w:rsidRDefault="00533B5F">
          <w:pPr>
            <w:pStyle w:val="B01153975D302E4DBC836E28CFE84119"/>
          </w:pPr>
          <w:r w:rsidRPr="00CF1A49">
            <w:t>·</w:t>
          </w:r>
        </w:p>
      </w:docPartBody>
    </w:docPart>
    <w:docPart>
      <w:docPartPr>
        <w:name w:val="0C2B92843848BF4BA2E2D774AF5F7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B73F-340D-AE42-AB0D-10BC122E762D}"/>
      </w:docPartPr>
      <w:docPartBody>
        <w:p w:rsidR="00C371B0" w:rsidRDefault="00533B5F">
          <w:pPr>
            <w:pStyle w:val="0C2B92843848BF4BA2E2D774AF5F736C"/>
          </w:pPr>
          <w:r w:rsidRPr="00CF1A49">
            <w:t>·</w:t>
          </w:r>
        </w:p>
      </w:docPartBody>
    </w:docPart>
    <w:docPart>
      <w:docPartPr>
        <w:name w:val="D3200D4F7244DB4E8C39B3ADECE6D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6C54-B440-6F48-A82B-EBE23E1053D9}"/>
      </w:docPartPr>
      <w:docPartBody>
        <w:p w:rsidR="00C371B0" w:rsidRDefault="00533B5F">
          <w:pPr>
            <w:pStyle w:val="D3200D4F7244DB4E8C39B3ADECE6DB2A"/>
          </w:pPr>
          <w:r w:rsidRPr="00CF1A49">
            <w:t>Experience</w:t>
          </w:r>
        </w:p>
      </w:docPartBody>
    </w:docPart>
    <w:docPart>
      <w:docPartPr>
        <w:name w:val="98915A69909B7142B9D7252A52EF5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A739-3C7D-2944-8734-4617F5255EBC}"/>
      </w:docPartPr>
      <w:docPartBody>
        <w:p w:rsidR="00C371B0" w:rsidRDefault="00533B5F">
          <w:pPr>
            <w:pStyle w:val="98915A69909B7142B9D7252A52EF570F"/>
          </w:pPr>
          <w:r w:rsidRPr="00CF1A49">
            <w:t>Skills</w:t>
          </w:r>
        </w:p>
      </w:docPartBody>
    </w:docPart>
    <w:docPart>
      <w:docPartPr>
        <w:name w:val="7697BF58558CCE4EAD91A77E98F95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F8855-0472-834D-92BB-5086DB68CCA7}"/>
      </w:docPartPr>
      <w:docPartBody>
        <w:p w:rsidR="00C371B0" w:rsidRDefault="00533B5F">
          <w:pPr>
            <w:pStyle w:val="7697BF58558CCE4EAD91A77E98F95656"/>
          </w:pPr>
          <w:r w:rsidRPr="00CF1A49">
            <w:t>Activities</w:t>
          </w:r>
        </w:p>
      </w:docPartBody>
    </w:docPart>
    <w:docPart>
      <w:docPartPr>
        <w:name w:val="E10F91388F7D1B4C9DE3102C68616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F459-4FE9-6142-80AB-66F63CC549EC}"/>
      </w:docPartPr>
      <w:docPartBody>
        <w:p w:rsidR="00C371B0" w:rsidRDefault="008B01FC" w:rsidP="008B01FC">
          <w:pPr>
            <w:pStyle w:val="E10F91388F7D1B4C9DE3102C68616F3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FC"/>
    <w:rsid w:val="00533B5F"/>
    <w:rsid w:val="008B01FC"/>
    <w:rsid w:val="009D28A4"/>
    <w:rsid w:val="00C3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411898A40574086D51F20F2D4EC86">
    <w:name w:val="D02411898A40574086D51F20F2D4EC8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6956A619B827C489C6A6A96F22761A9">
    <w:name w:val="36956A619B827C489C6A6A96F22761A9"/>
  </w:style>
  <w:style w:type="paragraph" w:customStyle="1" w:styleId="6F65ED491AF1A44A905EC54A60D5FA17">
    <w:name w:val="6F65ED491AF1A44A905EC54A60D5FA17"/>
  </w:style>
  <w:style w:type="paragraph" w:customStyle="1" w:styleId="4D4C0D71E8F37D42B71B27F1DBD3941C">
    <w:name w:val="4D4C0D71E8F37D42B71B27F1DBD3941C"/>
  </w:style>
  <w:style w:type="paragraph" w:customStyle="1" w:styleId="981FE8556E51F149BE324F2F2050C9EE">
    <w:name w:val="981FE8556E51F149BE324F2F2050C9EE"/>
  </w:style>
  <w:style w:type="paragraph" w:customStyle="1" w:styleId="A0CADB4FEBFDF6439F2429C89768F386">
    <w:name w:val="A0CADB4FEBFDF6439F2429C89768F386"/>
  </w:style>
  <w:style w:type="paragraph" w:customStyle="1" w:styleId="B01153975D302E4DBC836E28CFE84119">
    <w:name w:val="B01153975D302E4DBC836E28CFE84119"/>
  </w:style>
  <w:style w:type="paragraph" w:customStyle="1" w:styleId="D59AF49E53D2D54CA1FD6F130C730642">
    <w:name w:val="D59AF49E53D2D54CA1FD6F130C730642"/>
  </w:style>
  <w:style w:type="paragraph" w:customStyle="1" w:styleId="0C2B92843848BF4BA2E2D774AF5F736C">
    <w:name w:val="0C2B92843848BF4BA2E2D774AF5F736C"/>
  </w:style>
  <w:style w:type="paragraph" w:customStyle="1" w:styleId="31EBF0DD5F0D154E87488288B3930D27">
    <w:name w:val="31EBF0DD5F0D154E87488288B3930D27"/>
  </w:style>
  <w:style w:type="paragraph" w:customStyle="1" w:styleId="59477269E2BB7544B6D270D0561517BC">
    <w:name w:val="59477269E2BB7544B6D270D0561517BC"/>
  </w:style>
  <w:style w:type="paragraph" w:customStyle="1" w:styleId="D3200D4F7244DB4E8C39B3ADECE6DB2A">
    <w:name w:val="D3200D4F7244DB4E8C39B3ADECE6DB2A"/>
  </w:style>
  <w:style w:type="paragraph" w:customStyle="1" w:styleId="71FE39C557C8BD4985297C00BFB3CEC4">
    <w:name w:val="71FE39C557C8BD4985297C00BFB3CEC4"/>
  </w:style>
  <w:style w:type="paragraph" w:customStyle="1" w:styleId="5D598EDF20DAC447A3F03133F47CDD7F">
    <w:name w:val="5D598EDF20DAC447A3F03133F47CDD7F"/>
  </w:style>
  <w:style w:type="paragraph" w:customStyle="1" w:styleId="8C2AA5937F4D59428E11F20652DF3853">
    <w:name w:val="8C2AA5937F4D59428E11F20652DF3853"/>
  </w:style>
  <w:style w:type="character" w:styleId="SubtleReference">
    <w:name w:val="Subtle Reference"/>
    <w:basedOn w:val="DefaultParagraphFont"/>
    <w:uiPriority w:val="10"/>
    <w:qFormat/>
    <w:rsid w:val="008B01FC"/>
    <w:rPr>
      <w:b/>
      <w:caps w:val="0"/>
      <w:smallCaps/>
      <w:color w:val="595959" w:themeColor="text1" w:themeTint="A6"/>
    </w:rPr>
  </w:style>
  <w:style w:type="paragraph" w:customStyle="1" w:styleId="21A0293E25039E45AB0FF6009C758A26">
    <w:name w:val="21A0293E25039E45AB0FF6009C758A26"/>
  </w:style>
  <w:style w:type="paragraph" w:customStyle="1" w:styleId="10D867FE5C51DD4495951AB074C37221">
    <w:name w:val="10D867FE5C51DD4495951AB074C37221"/>
  </w:style>
  <w:style w:type="paragraph" w:customStyle="1" w:styleId="1E46DF936038154DAF587E4B2AD299FD">
    <w:name w:val="1E46DF936038154DAF587E4B2AD299FD"/>
  </w:style>
  <w:style w:type="paragraph" w:customStyle="1" w:styleId="E8850DD837DD854AADF55FF55C547C49">
    <w:name w:val="E8850DD837DD854AADF55FF55C547C49"/>
  </w:style>
  <w:style w:type="paragraph" w:customStyle="1" w:styleId="80B0E4236E2967469660DE4A5B89BCCC">
    <w:name w:val="80B0E4236E2967469660DE4A5B89BCCC"/>
  </w:style>
  <w:style w:type="paragraph" w:customStyle="1" w:styleId="EC73BFC9A1DC3942B0D63E6B6AE15393">
    <w:name w:val="EC73BFC9A1DC3942B0D63E6B6AE15393"/>
  </w:style>
  <w:style w:type="paragraph" w:customStyle="1" w:styleId="C27FADD09D60D240B32E10E52F1AC2D8">
    <w:name w:val="C27FADD09D60D240B32E10E52F1AC2D8"/>
  </w:style>
  <w:style w:type="paragraph" w:customStyle="1" w:styleId="DB66DA170EDFEA40B6823E90AB85C4A3">
    <w:name w:val="DB66DA170EDFEA40B6823E90AB85C4A3"/>
  </w:style>
  <w:style w:type="paragraph" w:customStyle="1" w:styleId="A351ABB341AED54582753265EEA297C7">
    <w:name w:val="A351ABB341AED54582753265EEA297C7"/>
  </w:style>
  <w:style w:type="paragraph" w:customStyle="1" w:styleId="746A31287427C6418003778C18D98D5A">
    <w:name w:val="746A31287427C6418003778C18D98D5A"/>
  </w:style>
  <w:style w:type="paragraph" w:customStyle="1" w:styleId="990761007A27C7469A65213B1D95750F">
    <w:name w:val="990761007A27C7469A65213B1D95750F"/>
  </w:style>
  <w:style w:type="paragraph" w:customStyle="1" w:styleId="5212FFCF612B16499FD95C0D262C00A7">
    <w:name w:val="5212FFCF612B16499FD95C0D262C00A7"/>
  </w:style>
  <w:style w:type="paragraph" w:customStyle="1" w:styleId="3A1CDE812FF2B44684B8D7400B486C3F">
    <w:name w:val="3A1CDE812FF2B44684B8D7400B486C3F"/>
  </w:style>
  <w:style w:type="paragraph" w:customStyle="1" w:styleId="95517B3A8F683D4DBFD167952780196E">
    <w:name w:val="95517B3A8F683D4DBFD167952780196E"/>
  </w:style>
  <w:style w:type="paragraph" w:customStyle="1" w:styleId="CD8F9F89BEC2C6439E6E915DC1E64D65">
    <w:name w:val="CD8F9F89BEC2C6439E6E915DC1E64D65"/>
  </w:style>
  <w:style w:type="paragraph" w:customStyle="1" w:styleId="91769645E6A85045BFD769BA94C8F810">
    <w:name w:val="91769645E6A85045BFD769BA94C8F810"/>
  </w:style>
  <w:style w:type="paragraph" w:customStyle="1" w:styleId="B5A7D83F86B4D14A924E22709DB44BCB">
    <w:name w:val="B5A7D83F86B4D14A924E22709DB44BCB"/>
  </w:style>
  <w:style w:type="paragraph" w:customStyle="1" w:styleId="A5AA01D28A6CCE40A35D00B9E7972469">
    <w:name w:val="A5AA01D28A6CCE40A35D00B9E7972469"/>
  </w:style>
  <w:style w:type="paragraph" w:customStyle="1" w:styleId="98915A69909B7142B9D7252A52EF570F">
    <w:name w:val="98915A69909B7142B9D7252A52EF570F"/>
  </w:style>
  <w:style w:type="paragraph" w:customStyle="1" w:styleId="058B6585C0C7BC4BBA051D9EC52FE1DE">
    <w:name w:val="058B6585C0C7BC4BBA051D9EC52FE1DE"/>
  </w:style>
  <w:style w:type="paragraph" w:customStyle="1" w:styleId="38D0647F949B4B4ABDA48B3AE9549888">
    <w:name w:val="38D0647F949B4B4ABDA48B3AE9549888"/>
  </w:style>
  <w:style w:type="paragraph" w:customStyle="1" w:styleId="A3E065560DAFF74C8E6F8274C8E061B7">
    <w:name w:val="A3E065560DAFF74C8E6F8274C8E061B7"/>
  </w:style>
  <w:style w:type="paragraph" w:customStyle="1" w:styleId="B687F10B17799B4BA476C2E11518BA16">
    <w:name w:val="B687F10B17799B4BA476C2E11518BA16"/>
  </w:style>
  <w:style w:type="paragraph" w:customStyle="1" w:styleId="97EB4045FCBBAF4AAF68C650606C4D78">
    <w:name w:val="97EB4045FCBBAF4AAF68C650606C4D78"/>
  </w:style>
  <w:style w:type="paragraph" w:customStyle="1" w:styleId="7697BF58558CCE4EAD91A77E98F95656">
    <w:name w:val="7697BF58558CCE4EAD91A77E98F95656"/>
  </w:style>
  <w:style w:type="paragraph" w:customStyle="1" w:styleId="EB8C0D615C14DB4687CE0355DB193119">
    <w:name w:val="EB8C0D615C14DB4687CE0355DB193119"/>
  </w:style>
  <w:style w:type="paragraph" w:customStyle="1" w:styleId="C9106F97526A404A8932AEDF06CC9EC0">
    <w:name w:val="C9106F97526A404A8932AEDF06CC9EC0"/>
    <w:rsid w:val="008B01FC"/>
  </w:style>
  <w:style w:type="paragraph" w:customStyle="1" w:styleId="CA2B83C8363B574ABF02957B44270A1E">
    <w:name w:val="CA2B83C8363B574ABF02957B44270A1E"/>
    <w:rsid w:val="008B01FC"/>
  </w:style>
  <w:style w:type="paragraph" w:customStyle="1" w:styleId="625549551BA98248967F6DADB42B5EBF">
    <w:name w:val="625549551BA98248967F6DADB42B5EBF"/>
    <w:rsid w:val="008B01FC"/>
  </w:style>
  <w:style w:type="paragraph" w:customStyle="1" w:styleId="FFABC221C509184F9B5ED1AE98DB3DBD">
    <w:name w:val="FFABC221C509184F9B5ED1AE98DB3DBD"/>
    <w:rsid w:val="008B01FC"/>
  </w:style>
  <w:style w:type="paragraph" w:customStyle="1" w:styleId="FA7C023C20AD224BA72CE87EAE99C030">
    <w:name w:val="FA7C023C20AD224BA72CE87EAE99C030"/>
    <w:rsid w:val="008B01FC"/>
  </w:style>
  <w:style w:type="paragraph" w:customStyle="1" w:styleId="612891A4EC1B6441A30F268F58E3C95C">
    <w:name w:val="612891A4EC1B6441A30F268F58E3C95C"/>
    <w:rsid w:val="008B01FC"/>
  </w:style>
  <w:style w:type="paragraph" w:customStyle="1" w:styleId="ED3302FAF15A4F4F9CD6079EC9809C77">
    <w:name w:val="ED3302FAF15A4F4F9CD6079EC9809C77"/>
    <w:rsid w:val="008B01FC"/>
  </w:style>
  <w:style w:type="paragraph" w:customStyle="1" w:styleId="D3B90D51D684DA4B904FEF2691BF6EAD">
    <w:name w:val="D3B90D51D684DA4B904FEF2691BF6EAD"/>
    <w:rsid w:val="008B01FC"/>
  </w:style>
  <w:style w:type="paragraph" w:customStyle="1" w:styleId="1BC4EA5041343E4F9EE5C2122D8DAE60">
    <w:name w:val="1BC4EA5041343E4F9EE5C2122D8DAE60"/>
    <w:rsid w:val="008B01FC"/>
  </w:style>
  <w:style w:type="paragraph" w:customStyle="1" w:styleId="EF535332B67D6141A6CA1F9F323A1023">
    <w:name w:val="EF535332B67D6141A6CA1F9F323A1023"/>
    <w:rsid w:val="008B01FC"/>
  </w:style>
  <w:style w:type="paragraph" w:customStyle="1" w:styleId="786B16354EBC3F499CEE44FB00C71829">
    <w:name w:val="786B16354EBC3F499CEE44FB00C71829"/>
    <w:rsid w:val="008B01FC"/>
  </w:style>
  <w:style w:type="paragraph" w:customStyle="1" w:styleId="730843CC6A481C4CAC254A00BD251D2F">
    <w:name w:val="730843CC6A481C4CAC254A00BD251D2F"/>
    <w:rsid w:val="008B01FC"/>
  </w:style>
  <w:style w:type="paragraph" w:customStyle="1" w:styleId="E10F91388F7D1B4C9DE3102C68616F34">
    <w:name w:val="E10F91388F7D1B4C9DE3102C68616F34"/>
    <w:rsid w:val="008B01FC"/>
  </w:style>
  <w:style w:type="paragraph" w:customStyle="1" w:styleId="B45D0A86C2A275439D269FA82E6DD6F0">
    <w:name w:val="B45D0A86C2A275439D269FA82E6DD6F0"/>
    <w:rsid w:val="008B01FC"/>
  </w:style>
  <w:style w:type="paragraph" w:customStyle="1" w:styleId="79BE00B41FC2334AB4681E5A79126C73">
    <w:name w:val="79BE00B41FC2334AB4681E5A79126C73"/>
    <w:rsid w:val="008B01FC"/>
  </w:style>
  <w:style w:type="paragraph" w:customStyle="1" w:styleId="D495637EA0B2A943BAA58A980D2E367E">
    <w:name w:val="D495637EA0B2A943BAA58A980D2E367E"/>
    <w:rsid w:val="008B01FC"/>
  </w:style>
  <w:style w:type="paragraph" w:customStyle="1" w:styleId="1C2659A9D7D3F849A1CBE996F2343295">
    <w:name w:val="1C2659A9D7D3F849A1CBE996F2343295"/>
    <w:rsid w:val="008B01FC"/>
  </w:style>
  <w:style w:type="paragraph" w:customStyle="1" w:styleId="8F47AE420BDE484085C4AA35FAF9DD67">
    <w:name w:val="8F47AE420BDE484085C4AA35FAF9DD67"/>
    <w:rsid w:val="008B01FC"/>
  </w:style>
  <w:style w:type="paragraph" w:customStyle="1" w:styleId="AEF119EC1C334D4E82437F7D93497DDF">
    <w:name w:val="AEF119EC1C334D4E82437F7D93497DDF"/>
    <w:rsid w:val="008B01FC"/>
  </w:style>
  <w:style w:type="paragraph" w:customStyle="1" w:styleId="9416AFB59CAA3146BDED9BC6EB793061">
    <w:name w:val="9416AFB59CAA3146BDED9BC6EB793061"/>
    <w:rsid w:val="008B0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{E87AA2C2-CBB6-3F47-9317-0CDA043E8CFE}tf16402488.dotx</Template>
  <TotalTime>48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Khanna</dc:creator>
  <cp:keywords/>
  <dc:description/>
  <cp:lastModifiedBy>Khanna, Prince</cp:lastModifiedBy>
  <cp:revision>16</cp:revision>
  <dcterms:created xsi:type="dcterms:W3CDTF">2019-05-04T08:17:00Z</dcterms:created>
  <dcterms:modified xsi:type="dcterms:W3CDTF">2019-05-04T09:14:00Z</dcterms:modified>
  <cp:category/>
</cp:coreProperties>
</file>